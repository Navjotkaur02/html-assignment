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2825" w14:textId="77777777" w:rsidR="002E135D" w:rsidRPr="002870E8" w:rsidRDefault="009C1CEC" w:rsidP="000971C0">
      <w:pPr>
        <w:spacing w:before="0"/>
      </w:pPr>
      <w:r w:rsidRPr="002870E8">
        <w:rPr>
          <w:noProof/>
        </w:rPr>
        <w:drawing>
          <wp:anchor distT="0" distB="0" distL="114300" distR="114300" simplePos="0" relativeHeight="251658241" behindDoc="1" locked="1" layoutInCell="1" allowOverlap="1" wp14:anchorId="3702CE5E" wp14:editId="01B3B49C">
            <wp:simplePos x="0" y="0"/>
            <wp:positionH relativeFrom="margin">
              <wp:align>center</wp:align>
            </wp:positionH>
            <wp:positionV relativeFrom="page">
              <wp:posOffset>1234440</wp:posOffset>
            </wp:positionV>
            <wp:extent cx="3026664" cy="594360"/>
            <wp:effectExtent l="0" t="0" r="2540" b="0"/>
            <wp:wrapNone/>
            <wp:docPr id="1" name="Graphic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6246A95" wp14:editId="1E19D2E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D7BA676" id="Rectangle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7DF57474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4A60C86A" w14:textId="2545E73E" w:rsidR="002E135D" w:rsidRPr="00794A59" w:rsidRDefault="009D30F6" w:rsidP="00794A59">
            <w:pPr>
              <w:pStyle w:val="TopTitle"/>
            </w:pPr>
            <w:r>
              <w:t>MTM6160</w:t>
            </w:r>
          </w:p>
        </w:tc>
      </w:tr>
      <w:tr w:rsidR="00794A59" w:rsidRPr="00794A59" w14:paraId="1F1FFA53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01F95F11" w14:textId="77777777" w:rsidR="00B51FB4" w:rsidRDefault="009D30F6" w:rsidP="00794A59">
            <w:pPr>
              <w:pStyle w:val="GradientText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Digital Graphics</w:t>
            </w:r>
          </w:p>
          <w:p w14:paraId="4C818033" w14:textId="6FD7D15C" w:rsidR="009D30F6" w:rsidRPr="009D30F6" w:rsidRDefault="009D30F6" w:rsidP="009D30F6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Name: </w:t>
            </w:r>
            <w:proofErr w:type="spellStart"/>
            <w:r>
              <w:rPr>
                <w:sz w:val="96"/>
                <w:szCs w:val="96"/>
              </w:rPr>
              <w:t>Khanchi</w:t>
            </w:r>
            <w:proofErr w:type="spellEnd"/>
            <w:r>
              <w:rPr>
                <w:sz w:val="96"/>
                <w:szCs w:val="96"/>
              </w:rPr>
              <w:t xml:space="preserve"> Jatin</w:t>
            </w:r>
          </w:p>
        </w:tc>
      </w:tr>
      <w:tr w:rsidR="007D2D09" w:rsidRPr="002870E8" w14:paraId="40065495" w14:textId="77777777" w:rsidTr="000971C0">
        <w:trPr>
          <w:trHeight w:val="729"/>
        </w:trPr>
        <w:tc>
          <w:tcPr>
            <w:tcW w:w="14400" w:type="dxa"/>
            <w:gridSpan w:val="5"/>
          </w:tcPr>
          <w:p w14:paraId="28D2F4CE" w14:textId="0FE91B7D" w:rsidR="009D30F6" w:rsidRPr="009D30F6" w:rsidRDefault="009D30F6" w:rsidP="009D30F6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Submit to: Mr. Hamid</w:t>
            </w:r>
          </w:p>
        </w:tc>
      </w:tr>
      <w:tr w:rsidR="007D2D09" w:rsidRPr="00794A59" w14:paraId="4D9D5D84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5A78CF6E" w14:textId="77777777" w:rsidR="009D30F6" w:rsidRDefault="009D30F6" w:rsidP="009D30F6">
            <w:pPr>
              <w:jc w:val="both"/>
            </w:pPr>
          </w:p>
          <w:p w14:paraId="4DE7B87C" w14:textId="4B2ABF70" w:rsidR="009D30F6" w:rsidRPr="009D30F6" w:rsidRDefault="009D30F6" w:rsidP="009D30F6">
            <w:pPr>
              <w:jc w:val="both"/>
              <w:rPr>
                <w:sz w:val="96"/>
                <w:szCs w:val="96"/>
              </w:rPr>
            </w:pPr>
            <w:r>
              <w:t xml:space="preserve">                                     </w:t>
            </w:r>
            <w:r>
              <w:rPr>
                <w:sz w:val="96"/>
                <w:szCs w:val="96"/>
              </w:rPr>
              <w:t>CDI college, North York</w:t>
            </w:r>
          </w:p>
        </w:tc>
      </w:tr>
      <w:tr w:rsidR="00D16F2A" w:rsidRPr="002870E8" w14:paraId="4D14B716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29195D15" w14:textId="2F78A319" w:rsidR="009D30F6" w:rsidRPr="009D30F6" w:rsidRDefault="009D30F6" w:rsidP="009D30F6">
            <w:pPr>
              <w:jc w:val="both"/>
              <w:rPr>
                <w:sz w:val="96"/>
                <w:szCs w:val="96"/>
              </w:rPr>
            </w:pPr>
            <w:r>
              <w:t xml:space="preserve">                                                                                 </w:t>
            </w:r>
          </w:p>
        </w:tc>
      </w:tr>
      <w:tr w:rsidR="007D2D09" w:rsidRPr="007D2D09" w14:paraId="5148D813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2EC09345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CDE9476" w14:textId="6F896676" w:rsidR="00513B92" w:rsidRPr="009D30F6" w:rsidRDefault="00513B92" w:rsidP="00A6153A">
            <w:pPr>
              <w:rPr>
                <w:color w:val="auto"/>
                <w:sz w:val="52"/>
                <w:szCs w:val="52"/>
              </w:rPr>
            </w:pPr>
          </w:p>
        </w:tc>
        <w:tc>
          <w:tcPr>
            <w:tcW w:w="2700" w:type="dxa"/>
            <w:vMerge w:val="restart"/>
          </w:tcPr>
          <w:p w14:paraId="71F236E6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431130F" w14:textId="0C2EBB69" w:rsidR="00513B92" w:rsidRPr="009D30F6" w:rsidRDefault="009D30F6" w:rsidP="00A6153A">
            <w:pPr>
              <w:pStyle w:val="Date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5-june-2023</w:t>
            </w:r>
          </w:p>
        </w:tc>
        <w:tc>
          <w:tcPr>
            <w:tcW w:w="1170" w:type="dxa"/>
            <w:vMerge w:val="restart"/>
          </w:tcPr>
          <w:p w14:paraId="19B509E2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56178FFD" w14:textId="77777777" w:rsidTr="00794A59">
        <w:trPr>
          <w:trHeight w:val="576"/>
        </w:trPr>
        <w:tc>
          <w:tcPr>
            <w:tcW w:w="1170" w:type="dxa"/>
            <w:vMerge/>
          </w:tcPr>
          <w:p w14:paraId="72963AD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085C90E5" w14:textId="25C7F62C" w:rsidR="000D4898" w:rsidRPr="002870E8" w:rsidRDefault="000D4898" w:rsidP="002870E8"/>
        </w:tc>
        <w:tc>
          <w:tcPr>
            <w:tcW w:w="2700" w:type="dxa"/>
            <w:vMerge/>
          </w:tcPr>
          <w:p w14:paraId="622F509F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4C34BCC7" w14:textId="1F07E13C" w:rsidR="00513B92" w:rsidRPr="002870E8" w:rsidRDefault="00513B92" w:rsidP="002870E8"/>
        </w:tc>
        <w:tc>
          <w:tcPr>
            <w:tcW w:w="1170" w:type="dxa"/>
            <w:vMerge/>
          </w:tcPr>
          <w:p w14:paraId="1E3AF00B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60FBCD60" w14:textId="37518771" w:rsidR="00885D9F" w:rsidRPr="007D2D09" w:rsidRDefault="005B2846" w:rsidP="00725AAE">
      <w:pPr>
        <w:jc w:val="both"/>
        <w:rPr>
          <w:color w:val="E7E6E6" w:themeColor="background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4DC5BE89" wp14:editId="0A9103C8">
                <wp:simplePos x="0" y="0"/>
                <wp:positionH relativeFrom="column">
                  <wp:posOffset>6488528</wp:posOffset>
                </wp:positionH>
                <wp:positionV relativeFrom="paragraph">
                  <wp:posOffset>5304448</wp:posOffset>
                </wp:positionV>
                <wp:extent cx="2508739" cy="656493"/>
                <wp:effectExtent l="0" t="0" r="25400" b="10795"/>
                <wp:wrapNone/>
                <wp:docPr id="13624588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739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B3545" w14:textId="1038A130" w:rsidR="005B2846" w:rsidRPr="005B2846" w:rsidRDefault="005B2846" w:rsidP="005B2846">
                            <w:pPr>
                              <w:jc w:val="both"/>
                              <w:rPr>
                                <w:rFonts w:ascii="Amasis MT Pro Black" w:hAnsi="Amasis MT Pro Black"/>
                                <w:sz w:val="52"/>
                                <w:szCs w:val="52"/>
                                <w:lang w:val="en-CA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sz w:val="52"/>
                                <w:szCs w:val="52"/>
                                <w:lang w:val="en-CA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5BE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0.9pt;margin-top:417.65pt;width:197.55pt;height:51.7pt;z-index:251665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" fillcolor="white [3201]" strokeweight=".5pt">
                <v:textbox>
                  <w:txbxContent>
                    <w:p w14:paraId="118B3545" w14:textId="1038A130" w:rsidR="005B2846" w:rsidRPr="005B2846" w:rsidRDefault="005B2846" w:rsidP="005B2846">
                      <w:pPr>
                        <w:jc w:val="both"/>
                        <w:rPr>
                          <w:rFonts w:ascii="Amasis MT Pro Black" w:hAnsi="Amasis MT Pro Black"/>
                          <w:sz w:val="52"/>
                          <w:szCs w:val="52"/>
                          <w:lang w:val="en-CA"/>
                        </w:rPr>
                      </w:pPr>
                      <w:r>
                        <w:rPr>
                          <w:rFonts w:ascii="Amasis MT Pro Black" w:hAnsi="Amasis MT Pro Black"/>
                          <w:sz w:val="52"/>
                          <w:szCs w:val="52"/>
                          <w:lang w:val="en-CA"/>
                        </w:rP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7" behindDoc="1" locked="0" layoutInCell="1" allowOverlap="1" wp14:anchorId="69448B5A" wp14:editId="7023898A">
                <wp:simplePos x="0" y="0"/>
                <wp:positionH relativeFrom="column">
                  <wp:posOffset>205007</wp:posOffset>
                </wp:positionH>
                <wp:positionV relativeFrom="paragraph">
                  <wp:posOffset>5409712</wp:posOffset>
                </wp:positionV>
                <wp:extent cx="3001010" cy="770890"/>
                <wp:effectExtent l="0" t="0" r="27940" b="10160"/>
                <wp:wrapNone/>
                <wp:docPr id="4744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0101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43154" w14:textId="6F12538E" w:rsidR="005B2846" w:rsidRPr="005B2846" w:rsidRDefault="005B2846" w:rsidP="00CD155E">
                            <w:pPr>
                              <w:jc w:val="both"/>
                              <w:rPr>
                                <w:rFonts w:ascii="Amasis MT Pro Black" w:hAnsi="Amasis MT Pro Black"/>
                                <w:noProof/>
                                <w:color w:val="404040" w:themeColor="text1" w:themeTint="BF"/>
                                <w:sz w:val="56"/>
                                <w:szCs w:val="56"/>
                                <w:lang w:val="en-CA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noProof/>
                                <w:color w:val="404040" w:themeColor="text1" w:themeTint="BF"/>
                                <w:sz w:val="56"/>
                                <w:szCs w:val="56"/>
                                <w:lang w:val="en-CA"/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8B5A" id="Text Box 1" o:spid="_x0000_s1027" type="#_x0000_t202" style="position:absolute;left:0;text-align:left;margin-left:16.15pt;margin-top:425.95pt;width:236.3pt;height:60.7pt;rotation:180;flip:y;z-index:-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" filled="f" strokeweight=".5pt">
                <v:fill o:detectmouseclick="t"/>
                <v:textbox>
                  <w:txbxContent>
                    <w:p w14:paraId="36443154" w14:textId="6F12538E" w:rsidR="005B2846" w:rsidRPr="005B2846" w:rsidRDefault="005B2846" w:rsidP="00CD155E">
                      <w:pPr>
                        <w:jc w:val="both"/>
                        <w:rPr>
                          <w:rFonts w:ascii="Amasis MT Pro Black" w:hAnsi="Amasis MT Pro Black"/>
                          <w:noProof/>
                          <w:color w:val="404040" w:themeColor="text1" w:themeTint="BF"/>
                          <w:sz w:val="56"/>
                          <w:szCs w:val="56"/>
                          <w:lang w:val="en-CA"/>
                        </w:rPr>
                      </w:pPr>
                      <w:r>
                        <w:rPr>
                          <w:rFonts w:ascii="Amasis MT Pro Black" w:hAnsi="Amasis MT Pro Black"/>
                          <w:noProof/>
                          <w:color w:val="404040" w:themeColor="text1" w:themeTint="BF"/>
                          <w:sz w:val="56"/>
                          <w:szCs w:val="56"/>
                          <w:lang w:val="en-CA"/>
                        </w:rP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</w:rPr>
        <w:drawing>
          <wp:anchor distT="0" distB="0" distL="114300" distR="114300" simplePos="0" relativeHeight="251663361" behindDoc="0" locked="0" layoutInCell="1" allowOverlap="1" wp14:anchorId="543CCB0D" wp14:editId="3B46936E">
            <wp:simplePos x="0" y="0"/>
            <wp:positionH relativeFrom="margin">
              <wp:posOffset>5691505</wp:posOffset>
            </wp:positionH>
            <wp:positionV relativeFrom="paragraph">
              <wp:posOffset>5715</wp:posOffset>
            </wp:positionV>
            <wp:extent cx="3902075" cy="5005705"/>
            <wp:effectExtent l="0" t="0" r="3175" b="4445"/>
            <wp:wrapSquare wrapText="bothSides"/>
            <wp:docPr id="1215579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9581" name="Picture 12155795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7E6E6" w:themeColor="background2"/>
        </w:rPr>
        <w:drawing>
          <wp:anchor distT="0" distB="0" distL="114300" distR="114300" simplePos="0" relativeHeight="251664385" behindDoc="1" locked="0" layoutInCell="1" allowOverlap="1" wp14:anchorId="1D92B768" wp14:editId="2092DF75">
            <wp:simplePos x="0" y="0"/>
            <wp:positionH relativeFrom="column">
              <wp:posOffset>-123239</wp:posOffset>
            </wp:positionH>
            <wp:positionV relativeFrom="paragraph">
              <wp:posOffset>-489</wp:posOffset>
            </wp:positionV>
            <wp:extent cx="3880338" cy="5064125"/>
            <wp:effectExtent l="0" t="0" r="6350" b="3175"/>
            <wp:wrapTight wrapText="bothSides">
              <wp:wrapPolygon edited="0">
                <wp:start x="0" y="0"/>
                <wp:lineTo x="0" y="21532"/>
                <wp:lineTo x="21529" y="21532"/>
                <wp:lineTo x="21529" y="0"/>
                <wp:lineTo x="0" y="0"/>
              </wp:wrapPolygon>
            </wp:wrapTight>
            <wp:docPr id="1978853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53243" name="Picture 19788532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38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D9F" w:rsidRPr="007D2D09" w:rsidSect="000971C0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5A56" w14:textId="77777777" w:rsidR="009D30F6" w:rsidRDefault="009D30F6" w:rsidP="0063337F">
      <w:r>
        <w:separator/>
      </w:r>
    </w:p>
  </w:endnote>
  <w:endnote w:type="continuationSeparator" w:id="0">
    <w:p w14:paraId="604E4A3E" w14:textId="77777777" w:rsidR="009D30F6" w:rsidRDefault="009D30F6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665D" w14:textId="77777777" w:rsidR="009D30F6" w:rsidRDefault="009D30F6" w:rsidP="0063337F">
      <w:r>
        <w:separator/>
      </w:r>
    </w:p>
  </w:footnote>
  <w:footnote w:type="continuationSeparator" w:id="0">
    <w:p w14:paraId="67F60E48" w14:textId="77777777" w:rsidR="009D30F6" w:rsidRDefault="009D30F6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259392">
    <w:abstractNumId w:val="9"/>
  </w:num>
  <w:num w:numId="2" w16cid:durableId="1759516306">
    <w:abstractNumId w:val="7"/>
  </w:num>
  <w:num w:numId="3" w16cid:durableId="1156603470">
    <w:abstractNumId w:val="6"/>
  </w:num>
  <w:num w:numId="4" w16cid:durableId="1628900626">
    <w:abstractNumId w:val="5"/>
  </w:num>
  <w:num w:numId="5" w16cid:durableId="413167312">
    <w:abstractNumId w:val="4"/>
  </w:num>
  <w:num w:numId="6" w16cid:durableId="836843636">
    <w:abstractNumId w:val="8"/>
  </w:num>
  <w:num w:numId="7" w16cid:durableId="93281681">
    <w:abstractNumId w:val="3"/>
  </w:num>
  <w:num w:numId="8" w16cid:durableId="1984004004">
    <w:abstractNumId w:val="2"/>
  </w:num>
  <w:num w:numId="9" w16cid:durableId="1783183878">
    <w:abstractNumId w:val="1"/>
  </w:num>
  <w:num w:numId="10" w16cid:durableId="78696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6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2846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9D30F6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3A9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ho\AppData\Local\Microsoft\Office\16.0\DTS\en-CA%7bA6136ACE-71E2-494F-843B-83285300E884%7d\%7b03B0ED7F-657C-4721-AD05-EFCA5FC3C09F%7dtf10002124_win32.dotx" TargetMode="External"/></Relationship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{03B0ED7F-657C-4721-AD05-EFCA5FC3C09F}tf10002124_win32</Template>
  <TotalTime>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2023-06-06T03:33:00Z</dcterms:created>
  <dcterms:modified xsi:type="dcterms:W3CDTF">2023-06-06T03:52:00Z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